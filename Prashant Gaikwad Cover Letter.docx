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98AB" w14:textId="1F9FFC7B" w:rsidR="00A27383" w:rsidRPr="008E08A8" w:rsidRDefault="008A03FC" w:rsidP="00ED0629">
      <w:pPr>
        <w:pStyle w:val="Title"/>
        <w:spacing w:line="276" w:lineRule="auto"/>
        <w:jc w:val="center"/>
        <w:rPr>
          <w:rFonts w:ascii="Calibri" w:hAnsi="Calibri" w:cs="Calibri"/>
          <w:sz w:val="24"/>
          <w:szCs w:val="6"/>
        </w:rPr>
      </w:pPr>
      <w:bookmarkStart w:id="0" w:name="_Hlk94608176"/>
      <w:r w:rsidRPr="008E08A8">
        <w:rPr>
          <w:rFonts w:ascii="Calibri" w:hAnsi="Calibri" w:cs="Calibri"/>
          <w:sz w:val="36"/>
          <w:szCs w:val="12"/>
        </w:rPr>
        <w:t>Prashant Gaikwad</w:t>
      </w:r>
    </w:p>
    <w:p w14:paraId="58A1251A" w14:textId="590DE7C9" w:rsidR="0089711F" w:rsidRPr="00797526" w:rsidRDefault="0089711F" w:rsidP="00BF62B4">
      <w:pPr>
        <w:spacing w:after="0" w:line="276" w:lineRule="auto"/>
        <w:rPr>
          <w:rFonts w:ascii="Calibri" w:hAnsi="Calibri" w:cs="Calibri"/>
        </w:rPr>
      </w:pPr>
      <w:r w:rsidRPr="00797526">
        <w:rPr>
          <w:rFonts w:ascii="Calibri" w:hAnsi="Calibri" w:cs="Calibri"/>
        </w:rPr>
        <w:t xml:space="preserve">Ph – </w:t>
      </w:r>
      <w:r w:rsidR="008A03FC" w:rsidRPr="00797526">
        <w:rPr>
          <w:rFonts w:ascii="Calibri" w:hAnsi="Calibri" w:cs="Calibri"/>
        </w:rPr>
        <w:t>(+1) 959-200-1659</w:t>
      </w:r>
      <w:r w:rsidR="00965D17" w:rsidRPr="00797526">
        <w:rPr>
          <w:rFonts w:ascii="Calibri" w:hAnsi="Calibri" w:cs="Calibri"/>
        </w:rPr>
        <w:t> | </w:t>
      </w:r>
      <w:sdt>
        <w:sdtPr>
          <w:rPr>
            <w:rFonts w:ascii="Calibri" w:hAnsi="Calibri" w:cs="Calibri"/>
          </w:rPr>
          <w:alias w:val="Email:"/>
          <w:tag w:val="Email:"/>
          <w:id w:val="-391963670"/>
          <w:placeholder>
            <w:docPart w:val="4B0A177B0A374A61BECDC8693AFB3A6E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 w:rsidRPr="00797526">
            <w:rPr>
              <w:rFonts w:ascii="Calibri" w:hAnsi="Calibri" w:cs="Calibri"/>
            </w:rPr>
            <w:t>Email</w:t>
          </w:r>
        </w:sdtContent>
      </w:sdt>
      <w:r w:rsidR="008A03FC" w:rsidRPr="00797526">
        <w:rPr>
          <w:rFonts w:ascii="Calibri" w:hAnsi="Calibri" w:cs="Calibri"/>
        </w:rPr>
        <w:t xml:space="preserve"> – </w:t>
      </w:r>
      <w:hyperlink r:id="rId8" w:history="1">
        <w:r w:rsidRPr="00797526">
          <w:rPr>
            <w:rStyle w:val="Hyperlink"/>
            <w:rFonts w:ascii="Calibri" w:hAnsi="Calibri" w:cs="Calibri"/>
          </w:rPr>
          <w:t>gaikwpa@gmail.com</w:t>
        </w:r>
      </w:hyperlink>
      <w:r w:rsidRPr="00797526">
        <w:rPr>
          <w:rFonts w:ascii="Calibri" w:hAnsi="Calibri" w:cs="Calibri"/>
        </w:rPr>
        <w:t xml:space="preserve"> | LinkedIn: </w:t>
      </w:r>
      <w:hyperlink r:id="rId9" w:history="1">
        <w:r w:rsidRPr="00797526">
          <w:rPr>
            <w:rStyle w:val="Hyperlink"/>
            <w:rFonts w:ascii="Calibri" w:hAnsi="Calibri" w:cs="Calibri"/>
          </w:rPr>
          <w:t>prashant-gaikwad-9516b7</w:t>
        </w:r>
      </w:hyperlink>
      <w:r w:rsidR="00A0024F" w:rsidRPr="00A0024F">
        <w:rPr>
          <w:rStyle w:val="Hyperlink"/>
          <w:rFonts w:ascii="Calibri" w:hAnsi="Calibri" w:cs="Calibri"/>
          <w:u w:val="none"/>
        </w:rPr>
        <w:t xml:space="preserve"> </w:t>
      </w:r>
      <w:r w:rsidR="00A0024F" w:rsidRPr="00A0024F">
        <w:t xml:space="preserve">| </w:t>
      </w:r>
      <w:r w:rsidR="00A0024F" w:rsidRPr="00A0024F">
        <w:rPr>
          <w:rFonts w:ascii="Calibri" w:hAnsi="Calibri" w:cs="Calibri"/>
        </w:rPr>
        <w:t>Git</w:t>
      </w:r>
      <w:r w:rsidR="009A323D">
        <w:rPr>
          <w:rFonts w:ascii="Calibri" w:hAnsi="Calibri" w:cs="Calibri"/>
        </w:rPr>
        <w:t>H</w:t>
      </w:r>
      <w:r w:rsidR="00A0024F" w:rsidRPr="00A0024F">
        <w:rPr>
          <w:rFonts w:ascii="Calibri" w:hAnsi="Calibri" w:cs="Calibri"/>
        </w:rPr>
        <w:t>ub:</w:t>
      </w:r>
      <w:r w:rsidR="00A0024F">
        <w:rPr>
          <w:rStyle w:val="Hyperlink"/>
          <w:rFonts w:ascii="Calibri" w:hAnsi="Calibri" w:cs="Calibri"/>
        </w:rPr>
        <w:t xml:space="preserve"> </w:t>
      </w:r>
      <w:hyperlink r:id="rId10" w:history="1">
        <w:r w:rsidR="00A0024F" w:rsidRPr="00E876D7">
          <w:rPr>
            <w:rStyle w:val="Hyperlink"/>
            <w:rFonts w:ascii="Calibri" w:hAnsi="Calibri" w:cs="Calibri"/>
          </w:rPr>
          <w:t>gaikwpa</w:t>
        </w:r>
      </w:hyperlink>
    </w:p>
    <w:p w14:paraId="39951E17" w14:textId="77777777" w:rsidR="000566AB" w:rsidRPr="00797526" w:rsidRDefault="000566AB" w:rsidP="000566AB">
      <w:pPr>
        <w:rPr>
          <w:rFonts w:ascii="Calibri" w:hAnsi="Calibri" w:cs="Calibri"/>
        </w:rPr>
      </w:pPr>
    </w:p>
    <w:p w14:paraId="4D04032B" w14:textId="0C985C0D" w:rsidR="00965D17" w:rsidRPr="008E08A8" w:rsidRDefault="00A93846" w:rsidP="000566AB">
      <w:pPr>
        <w:rPr>
          <w:rFonts w:ascii="Calibri" w:hAnsi="Calibri" w:cs="Calibri"/>
          <w:b/>
          <w:bCs/>
        </w:rPr>
      </w:pPr>
      <w:r w:rsidRPr="008E08A8">
        <w:rPr>
          <w:rFonts w:ascii="Calibri" w:hAnsi="Calibri" w:cs="Calibri"/>
          <w:b/>
          <w:bCs/>
        </w:rPr>
        <w:t xml:space="preserve">Date - </w:t>
      </w:r>
      <w:r w:rsidR="00D936EA" w:rsidRPr="008E08A8">
        <w:rPr>
          <w:rFonts w:ascii="Calibri" w:hAnsi="Calibri" w:cs="Calibri"/>
          <w:b/>
          <w:bCs/>
        </w:rPr>
        <w:t>0</w:t>
      </w:r>
      <w:r w:rsidR="00A94A48">
        <w:rPr>
          <w:rFonts w:ascii="Calibri" w:hAnsi="Calibri" w:cs="Calibri"/>
          <w:b/>
          <w:bCs/>
        </w:rPr>
        <w:t>3</w:t>
      </w:r>
      <w:r w:rsidR="002E4DF2" w:rsidRPr="008E08A8">
        <w:rPr>
          <w:rFonts w:ascii="Calibri" w:hAnsi="Calibri" w:cs="Calibri"/>
          <w:b/>
          <w:bCs/>
        </w:rPr>
        <w:t>/</w:t>
      </w:r>
      <w:r w:rsidR="00A94A48">
        <w:rPr>
          <w:rFonts w:ascii="Calibri" w:hAnsi="Calibri" w:cs="Calibri"/>
          <w:b/>
          <w:bCs/>
        </w:rPr>
        <w:t>03</w:t>
      </w:r>
      <w:r w:rsidR="002E4DF2" w:rsidRPr="008E08A8">
        <w:rPr>
          <w:rFonts w:ascii="Calibri" w:hAnsi="Calibri" w:cs="Calibri"/>
          <w:b/>
          <w:bCs/>
        </w:rPr>
        <w:t>/202</w:t>
      </w:r>
      <w:r w:rsidR="00D936EA" w:rsidRPr="008E08A8">
        <w:rPr>
          <w:rFonts w:ascii="Calibri" w:hAnsi="Calibri" w:cs="Calibri"/>
          <w:b/>
          <w:bCs/>
        </w:rPr>
        <w:t>2</w:t>
      </w:r>
    </w:p>
    <w:p w14:paraId="6FBD5430" w14:textId="77372E5F" w:rsidR="00965D17" w:rsidRPr="00797526" w:rsidRDefault="00965D17" w:rsidP="00BF62B4">
      <w:pPr>
        <w:pStyle w:val="Salutation"/>
        <w:spacing w:after="0" w:line="276" w:lineRule="auto"/>
        <w:rPr>
          <w:rFonts w:ascii="Calibri" w:hAnsi="Calibri" w:cs="Calibri"/>
        </w:rPr>
      </w:pPr>
      <w:r w:rsidRPr="00797526">
        <w:rPr>
          <w:rFonts w:ascii="Calibri" w:hAnsi="Calibri" w:cs="Calibri"/>
        </w:rPr>
        <w:t xml:space="preserve">Dear </w:t>
      </w:r>
      <w:sdt>
        <w:sdtPr>
          <w:rPr>
            <w:rFonts w:ascii="Calibri" w:hAnsi="Calibri" w:cs="Calibri"/>
          </w:rPr>
          <w:alias w:val="Recipient Name:"/>
          <w:tag w:val="Recipient Name:"/>
          <w:id w:val="1710682847"/>
          <w:placeholder>
            <w:docPart w:val="36ABFE326D7F4FCDB581221161B3CE00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B910F0">
            <w:rPr>
              <w:rFonts w:ascii="Calibri" w:hAnsi="Calibri" w:cs="Calibri"/>
            </w:rPr>
            <w:t xml:space="preserve">Hiring Manager, </w:t>
          </w:r>
        </w:sdtContent>
      </w:sdt>
    </w:p>
    <w:p w14:paraId="586E2C87" w14:textId="56400517" w:rsidR="001420B6" w:rsidRPr="00797526" w:rsidRDefault="00E401CB" w:rsidP="00A06D00">
      <w:pPr>
        <w:jc w:val="both"/>
        <w:rPr>
          <w:rFonts w:ascii="Calibri" w:hAnsi="Calibri" w:cs="Calibri"/>
        </w:rPr>
      </w:pPr>
      <w:r w:rsidRPr="00797526">
        <w:rPr>
          <w:rFonts w:ascii="Calibri" w:hAnsi="Calibri" w:cs="Calibri"/>
        </w:rPr>
        <w:t xml:space="preserve">With my Master of Business Analytics and Project Management and 4.5 years of experience managing data-related solutions under my belt, I am confident I will be </w:t>
      </w:r>
      <w:r w:rsidR="00A05F77" w:rsidRPr="00797526">
        <w:rPr>
          <w:rFonts w:ascii="Calibri" w:hAnsi="Calibri" w:cs="Calibri"/>
        </w:rPr>
        <w:t>an asset</w:t>
      </w:r>
      <w:r w:rsidRPr="00797526">
        <w:rPr>
          <w:rFonts w:ascii="Calibri" w:hAnsi="Calibri" w:cs="Calibri"/>
        </w:rPr>
        <w:t xml:space="preserve"> to your team.</w:t>
      </w:r>
    </w:p>
    <w:p w14:paraId="4FF952DB" w14:textId="30285F1E" w:rsidR="00741455" w:rsidRPr="00797526" w:rsidRDefault="00741455" w:rsidP="00024869">
      <w:pPr>
        <w:pStyle w:val="Default"/>
        <w:spacing w:line="276" w:lineRule="auto"/>
        <w:jc w:val="both"/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</w:pP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The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problem-solver in me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has always found solace in identifying the root cause of the problem and developing ingenious solutions. For the last four years, as a part of Ecolab which is working toward water and energy savings, I have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worked on a plethora of digital technologies, automation tools, and performed extensive data analysis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. My expertise landed me in several crucial projects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to develop a simulation model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for the overhead system, which delivers the ideal values for critical parameters. The successful execution of the project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led to gaining a business contract worth $3 million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. In addition, I contributed to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marketing the technology and trained the sales team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to acquire customers with potential business opportunities.</w:t>
      </w:r>
      <w:r w:rsidR="00555C15"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Ecolab rewarded me with the “</w:t>
      </w:r>
      <w:r w:rsidR="00555C15"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LOCI – Ownership</w:t>
      </w:r>
      <w:r w:rsidR="00555C15"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>” for this contribution.</w:t>
      </w:r>
    </w:p>
    <w:p w14:paraId="1FAB19E4" w14:textId="23988FA4" w:rsidR="00197925" w:rsidRPr="00797526" w:rsidRDefault="00197925" w:rsidP="00024869">
      <w:pPr>
        <w:pStyle w:val="Default"/>
        <w:spacing w:line="276" w:lineRule="auto"/>
        <w:jc w:val="both"/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</w:pPr>
    </w:p>
    <w:p w14:paraId="2ECB509C" w14:textId="250DE031" w:rsidR="00741455" w:rsidRPr="00797526" w:rsidRDefault="00741455" w:rsidP="00354E13">
      <w:pPr>
        <w:pStyle w:val="Default"/>
        <w:spacing w:line="276" w:lineRule="auto"/>
        <w:jc w:val="both"/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</w:pP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My professional experiences so far have helped me rediscover my capabilities and every challenge has brought forth the stronger version of me enabling me to efficiently transform a deterrent into a driver. </w:t>
      </w:r>
      <w:bookmarkStart w:id="1" w:name="_Hlk94956589"/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This knack of mine emerged when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our sales team at Ecolab, was facing a hard time during the pandemic</w:t>
      </w:r>
      <w:r w:rsidR="00E604AC"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</w:t>
      </w:r>
      <w:r w:rsidR="00E604AC"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(March 2020)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,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due to the inability to visit customer site locations. To keep the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productivity quotient high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, and the team motivated, I introduced the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concept of an Onboarding Premier League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, inspired by the renowned tournament, Indian Premier League, instilling a healthy, competitive spirit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 xml:space="preserve">that led to the attainment of the 6-month target, within </w:t>
      </w:r>
      <w:r w:rsidR="00E604AC"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60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 xml:space="preserve"> days.</w:t>
      </w:r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This motivated everyone in the team and brought a smile to everyone’s face at a time when everyone was reeling in worries and uncertainty. </w:t>
      </w:r>
      <w:bookmarkEnd w:id="1"/>
      <w:r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I </w:t>
      </w:r>
      <w:r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intend to continue with this spirit and percolate the same vision in my team.</w:t>
      </w:r>
      <w:r w:rsidR="00633E7E"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 xml:space="preserve"> Ecolab rewarded me with the “</w:t>
      </w:r>
      <w:r w:rsidR="00633E7E" w:rsidRPr="00797526">
        <w:rPr>
          <w:rFonts w:ascii="Calibri" w:hAnsi="Calibri" w:cs="Calibri"/>
          <w:b/>
          <w:bCs/>
          <w:color w:val="404040" w:themeColor="text1" w:themeTint="BF"/>
          <w:sz w:val="22"/>
          <w:szCs w:val="22"/>
          <w:lang w:bidi="ar-SA"/>
        </w:rPr>
        <w:t>Star Performance</w:t>
      </w:r>
      <w:r w:rsidR="00633E7E" w:rsidRPr="00797526">
        <w:rPr>
          <w:rFonts w:ascii="Calibri" w:hAnsi="Calibri" w:cs="Calibri"/>
          <w:color w:val="404040" w:themeColor="text1" w:themeTint="BF"/>
          <w:sz w:val="22"/>
          <w:szCs w:val="22"/>
          <w:lang w:bidi="ar-SA"/>
        </w:rPr>
        <w:t>” award for this achievement.</w:t>
      </w:r>
    </w:p>
    <w:p w14:paraId="60BC5F86" w14:textId="6C9F0755" w:rsidR="000B4A8F" w:rsidRPr="00797526" w:rsidRDefault="005A5A63" w:rsidP="00354E13">
      <w:pPr>
        <w:spacing w:line="276" w:lineRule="auto"/>
        <w:jc w:val="both"/>
        <w:rPr>
          <w:rFonts w:ascii="Calibri" w:hAnsi="Calibri" w:cs="Calibri"/>
        </w:rPr>
      </w:pPr>
      <w:r w:rsidRPr="00797526">
        <w:rPr>
          <w:rFonts w:ascii="Calibri" w:hAnsi="Calibri" w:cs="Calibri"/>
        </w:rPr>
        <w:br/>
      </w:r>
      <w:bookmarkStart w:id="2" w:name="_Hlk94955618"/>
      <w:r w:rsidR="00601844" w:rsidRPr="00797526">
        <w:rPr>
          <w:rFonts w:ascii="Calibri" w:hAnsi="Calibri" w:cs="Calibri"/>
        </w:rPr>
        <w:t xml:space="preserve">I'm very good at keeping all parts of a </w:t>
      </w:r>
      <w:r w:rsidR="00601844" w:rsidRPr="00797526">
        <w:rPr>
          <w:rFonts w:ascii="Calibri" w:hAnsi="Calibri" w:cs="Calibri"/>
          <w:b/>
          <w:bCs/>
        </w:rPr>
        <w:t>project moving forward</w:t>
      </w:r>
      <w:r w:rsidR="00601844" w:rsidRPr="00797526">
        <w:rPr>
          <w:rFonts w:ascii="Calibri" w:hAnsi="Calibri" w:cs="Calibri"/>
        </w:rPr>
        <w:t xml:space="preserve"> </w:t>
      </w:r>
      <w:r w:rsidR="00601844" w:rsidRPr="00797526">
        <w:rPr>
          <w:rFonts w:ascii="Calibri" w:hAnsi="Calibri" w:cs="Calibri"/>
          <w:b/>
          <w:bCs/>
        </w:rPr>
        <w:t>and</w:t>
      </w:r>
      <w:r w:rsidR="00601844" w:rsidRPr="00797526">
        <w:rPr>
          <w:rFonts w:ascii="Calibri" w:hAnsi="Calibri" w:cs="Calibri"/>
        </w:rPr>
        <w:t xml:space="preserve"> </w:t>
      </w:r>
      <w:r w:rsidR="00601844" w:rsidRPr="00797526">
        <w:rPr>
          <w:rFonts w:ascii="Calibri" w:hAnsi="Calibri" w:cs="Calibri"/>
          <w:b/>
          <w:bCs/>
        </w:rPr>
        <w:t>on target</w:t>
      </w:r>
      <w:r w:rsidR="00601844" w:rsidRPr="00797526">
        <w:rPr>
          <w:rFonts w:ascii="Calibri" w:hAnsi="Calibri" w:cs="Calibri"/>
        </w:rPr>
        <w:t xml:space="preserve">, and </w:t>
      </w:r>
      <w:r w:rsidR="00601844" w:rsidRPr="00797526">
        <w:rPr>
          <w:rFonts w:ascii="Calibri" w:hAnsi="Calibri" w:cs="Calibri"/>
          <w:b/>
          <w:bCs/>
        </w:rPr>
        <w:t>meeting management requirements</w:t>
      </w:r>
      <w:r w:rsidR="006D611C" w:rsidRPr="00797526">
        <w:rPr>
          <w:rFonts w:ascii="Calibri" w:hAnsi="Calibri" w:cs="Calibri"/>
        </w:rPr>
        <w:t xml:space="preserve">. </w:t>
      </w:r>
      <w:r w:rsidR="000B4A8F" w:rsidRPr="00797526">
        <w:rPr>
          <w:rFonts w:ascii="Calibri" w:hAnsi="Calibri" w:cs="Calibri"/>
        </w:rPr>
        <w:t xml:space="preserve">I believe I would make an </w:t>
      </w:r>
      <w:r w:rsidR="000B4A8F" w:rsidRPr="00797526">
        <w:rPr>
          <w:rFonts w:ascii="Calibri" w:hAnsi="Calibri" w:cs="Calibri"/>
          <w:b/>
          <w:bCs/>
        </w:rPr>
        <w:t>excellent addition</w:t>
      </w:r>
      <w:r w:rsidR="000B4A8F" w:rsidRPr="00797526">
        <w:rPr>
          <w:rFonts w:ascii="Calibri" w:hAnsi="Calibri" w:cs="Calibri"/>
        </w:rPr>
        <w:t xml:space="preserve"> </w:t>
      </w:r>
      <w:r w:rsidR="000B4A8F" w:rsidRPr="00797526">
        <w:rPr>
          <w:rFonts w:ascii="Calibri" w:hAnsi="Calibri" w:cs="Calibri"/>
          <w:b/>
          <w:bCs/>
        </w:rPr>
        <w:t>to your team</w:t>
      </w:r>
      <w:r w:rsidR="000B4A8F" w:rsidRPr="00797526">
        <w:rPr>
          <w:rFonts w:ascii="Calibri" w:hAnsi="Calibri" w:cs="Calibri"/>
        </w:rPr>
        <w:t>.</w:t>
      </w:r>
      <w:r w:rsidR="006D611C" w:rsidRPr="00797526">
        <w:rPr>
          <w:rFonts w:ascii="Calibri" w:hAnsi="Calibri" w:cs="Calibri"/>
        </w:rPr>
        <w:t xml:space="preserve"> </w:t>
      </w:r>
      <w:bookmarkEnd w:id="2"/>
      <w:r w:rsidR="006D611C" w:rsidRPr="00797526">
        <w:rPr>
          <w:rFonts w:ascii="Calibri" w:hAnsi="Calibri" w:cs="Calibri"/>
        </w:rPr>
        <w:t xml:space="preserve">Most of my experience was contained in </w:t>
      </w:r>
      <w:r w:rsidR="006D611C" w:rsidRPr="00797526">
        <w:rPr>
          <w:rFonts w:ascii="Calibri" w:hAnsi="Calibri" w:cs="Calibri"/>
          <w:b/>
          <w:bCs/>
        </w:rPr>
        <w:t>descriptive and diagnostic analytics</w:t>
      </w:r>
      <w:r w:rsidR="006D611C" w:rsidRPr="00797526">
        <w:rPr>
          <w:rFonts w:ascii="Calibri" w:hAnsi="Calibri" w:cs="Calibri"/>
        </w:rPr>
        <w:t xml:space="preserve">, but UConn School of Business helped me build a strong foundation in </w:t>
      </w:r>
      <w:r w:rsidR="00601844" w:rsidRPr="00797526">
        <w:rPr>
          <w:rFonts w:ascii="Calibri" w:hAnsi="Calibri" w:cs="Calibri"/>
          <w:b/>
          <w:bCs/>
        </w:rPr>
        <w:t>Data Science</w:t>
      </w:r>
      <w:r w:rsidR="006D611C" w:rsidRPr="00797526">
        <w:rPr>
          <w:rFonts w:ascii="Calibri" w:hAnsi="Calibri" w:cs="Calibri"/>
          <w:b/>
          <w:bCs/>
        </w:rPr>
        <w:t xml:space="preserve"> and </w:t>
      </w:r>
      <w:r w:rsidR="00601844" w:rsidRPr="00797526">
        <w:rPr>
          <w:rFonts w:ascii="Calibri" w:hAnsi="Calibri" w:cs="Calibri"/>
          <w:b/>
          <w:bCs/>
        </w:rPr>
        <w:t>Machine Learning</w:t>
      </w:r>
      <w:r w:rsidR="006D611C" w:rsidRPr="00797526">
        <w:rPr>
          <w:rFonts w:ascii="Calibri" w:hAnsi="Calibri" w:cs="Calibri"/>
        </w:rPr>
        <w:t xml:space="preserve"> through its graduate program in </w:t>
      </w:r>
      <w:r w:rsidR="006D611C" w:rsidRPr="00797526">
        <w:rPr>
          <w:rFonts w:ascii="Calibri" w:hAnsi="Calibri" w:cs="Calibri"/>
          <w:b/>
          <w:bCs/>
        </w:rPr>
        <w:t>Business Analytics and Project Management</w:t>
      </w:r>
      <w:r w:rsidR="006D611C" w:rsidRPr="00797526">
        <w:rPr>
          <w:rFonts w:ascii="Calibri" w:hAnsi="Calibri" w:cs="Calibri"/>
        </w:rPr>
        <w:t xml:space="preserve">. </w:t>
      </w:r>
      <w:r w:rsidR="000B4A8F" w:rsidRPr="00797526">
        <w:rPr>
          <w:rFonts w:ascii="Calibri" w:hAnsi="Calibri" w:cs="Calibri"/>
        </w:rPr>
        <w:t xml:space="preserve">This internship </w:t>
      </w:r>
      <w:r w:rsidR="006D611C" w:rsidRPr="00797526">
        <w:rPr>
          <w:rFonts w:ascii="Calibri" w:hAnsi="Calibri" w:cs="Calibri"/>
        </w:rPr>
        <w:t xml:space="preserve">opportunity </w:t>
      </w:r>
      <w:r w:rsidR="000B4A8F" w:rsidRPr="00797526">
        <w:rPr>
          <w:rFonts w:ascii="Calibri" w:hAnsi="Calibri" w:cs="Calibri"/>
        </w:rPr>
        <w:t>would help me grow my real-world experience in the technology industry and help me further develop and refine my analytics skills.</w:t>
      </w:r>
    </w:p>
    <w:p w14:paraId="74D7CA15" w14:textId="3C0BA90F" w:rsidR="000B4A8F" w:rsidRPr="00797526" w:rsidRDefault="000B4A8F" w:rsidP="00024869">
      <w:pPr>
        <w:spacing w:line="276" w:lineRule="auto"/>
        <w:jc w:val="both"/>
        <w:rPr>
          <w:rFonts w:ascii="Calibri" w:hAnsi="Calibri" w:cs="Calibri"/>
        </w:rPr>
      </w:pPr>
      <w:r w:rsidRPr="00797526">
        <w:rPr>
          <w:rFonts w:ascii="Calibri" w:hAnsi="Calibri" w:cs="Calibri"/>
        </w:rPr>
        <w:t>I look forward</w:t>
      </w:r>
      <w:r w:rsidR="000D2648" w:rsidRPr="00797526">
        <w:rPr>
          <w:rFonts w:ascii="Calibri" w:hAnsi="Calibri" w:cs="Calibri"/>
        </w:rPr>
        <w:t xml:space="preserve"> to hearing from you.</w:t>
      </w:r>
      <w:r w:rsidR="00601844" w:rsidRPr="00797526">
        <w:rPr>
          <w:rFonts w:ascii="Calibri" w:hAnsi="Calibri" w:cs="Calibri"/>
        </w:rPr>
        <w:t xml:space="preserve"> </w:t>
      </w:r>
    </w:p>
    <w:p w14:paraId="44593E27" w14:textId="77777777" w:rsidR="00965D17" w:rsidRPr="00797526" w:rsidRDefault="00842E92" w:rsidP="00024869">
      <w:pPr>
        <w:pStyle w:val="Closing"/>
        <w:spacing w:before="0" w:line="276" w:lineRule="auto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Sincerely:"/>
          <w:tag w:val="Sincerely:"/>
          <w:id w:val="-1406294513"/>
          <w:placeholder>
            <w:docPart w:val="4D7D131C67EA42BAAF4754A361B73CFB"/>
          </w:placeholder>
          <w:temporary/>
          <w:showingPlcHdr/>
          <w15:appearance w15:val="hidden"/>
        </w:sdtPr>
        <w:sdtEndPr/>
        <w:sdtContent>
          <w:r w:rsidR="000D5AB1" w:rsidRPr="00797526">
            <w:rPr>
              <w:rFonts w:ascii="Calibri" w:hAnsi="Calibri" w:cs="Calibri"/>
            </w:rPr>
            <w:t>Sincerely</w:t>
          </w:r>
        </w:sdtContent>
      </w:sdt>
      <w:r w:rsidR="00965D17" w:rsidRPr="00797526">
        <w:rPr>
          <w:rFonts w:ascii="Calibri" w:hAnsi="Calibri" w:cs="Calibri"/>
        </w:rPr>
        <w:t>,</w:t>
      </w:r>
    </w:p>
    <w:sdt>
      <w:sdtPr>
        <w:rPr>
          <w:rFonts w:ascii="Calibri" w:hAnsi="Calibri" w:cs="Calibri"/>
        </w:rPr>
        <w:alias w:val="Your Name:"/>
        <w:tag w:val="Your Name:"/>
        <w:id w:val="-80522426"/>
        <w:placeholder>
          <w:docPart w:val="4BE88F9630F848ACA721E8140C33D2F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EB249C4" w14:textId="393F8E27" w:rsidR="00302A2C" w:rsidRPr="00797526" w:rsidRDefault="00302A2C" w:rsidP="00024869">
          <w:pPr>
            <w:pStyle w:val="Signature"/>
            <w:spacing w:before="0" w:line="276" w:lineRule="auto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Prashant Gaikwad</w:t>
          </w:r>
        </w:p>
      </w:sdtContent>
    </w:sdt>
    <w:bookmarkEnd w:id="0" w:displacedByCustomXml="prev"/>
    <w:sectPr w:rsidR="00302A2C" w:rsidRPr="00797526" w:rsidSect="00673C35">
      <w:footerReference w:type="default" r:id="rId11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1884" w14:textId="77777777" w:rsidR="00781D61" w:rsidRDefault="00781D61">
      <w:pPr>
        <w:spacing w:after="0"/>
      </w:pPr>
      <w:r>
        <w:separator/>
      </w:r>
    </w:p>
  </w:endnote>
  <w:endnote w:type="continuationSeparator" w:id="0">
    <w:p w14:paraId="238D8B11" w14:textId="77777777" w:rsidR="00781D61" w:rsidRDefault="00781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45BCF" w14:textId="77777777" w:rsidR="00CA6082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FBD7" w14:textId="77777777" w:rsidR="00781D61" w:rsidRDefault="00781D61">
      <w:pPr>
        <w:spacing w:after="0"/>
      </w:pPr>
      <w:r>
        <w:separator/>
      </w:r>
    </w:p>
  </w:footnote>
  <w:footnote w:type="continuationSeparator" w:id="0">
    <w:p w14:paraId="737F5069" w14:textId="77777777" w:rsidR="00781D61" w:rsidRDefault="00781D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A80FE5"/>
    <w:multiLevelType w:val="hybridMultilevel"/>
    <w:tmpl w:val="D9F2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DE3MLAwtjAxNTZQ0lEKTi0uzszPAykwN68FABTi1mgtAAAA"/>
  </w:docVars>
  <w:rsids>
    <w:rsidRoot w:val="00F300DE"/>
    <w:rsid w:val="00006646"/>
    <w:rsid w:val="000139FE"/>
    <w:rsid w:val="00016C21"/>
    <w:rsid w:val="00024869"/>
    <w:rsid w:val="000361F9"/>
    <w:rsid w:val="000442E8"/>
    <w:rsid w:val="00045428"/>
    <w:rsid w:val="00050F4E"/>
    <w:rsid w:val="00055D33"/>
    <w:rsid w:val="000566AB"/>
    <w:rsid w:val="0006064B"/>
    <w:rsid w:val="00073499"/>
    <w:rsid w:val="00083E90"/>
    <w:rsid w:val="00090D5C"/>
    <w:rsid w:val="00093F6D"/>
    <w:rsid w:val="000A19EC"/>
    <w:rsid w:val="000B4A8F"/>
    <w:rsid w:val="000D0462"/>
    <w:rsid w:val="000D2648"/>
    <w:rsid w:val="000D3206"/>
    <w:rsid w:val="000D5AB1"/>
    <w:rsid w:val="000D61FD"/>
    <w:rsid w:val="000E4478"/>
    <w:rsid w:val="000E499A"/>
    <w:rsid w:val="000E5C13"/>
    <w:rsid w:val="000F152D"/>
    <w:rsid w:val="000F5793"/>
    <w:rsid w:val="000F614F"/>
    <w:rsid w:val="00104363"/>
    <w:rsid w:val="001141A4"/>
    <w:rsid w:val="001148FA"/>
    <w:rsid w:val="0011566F"/>
    <w:rsid w:val="0012089F"/>
    <w:rsid w:val="00121163"/>
    <w:rsid w:val="0012448C"/>
    <w:rsid w:val="001319E6"/>
    <w:rsid w:val="0013241C"/>
    <w:rsid w:val="001420B6"/>
    <w:rsid w:val="00142D2D"/>
    <w:rsid w:val="00143379"/>
    <w:rsid w:val="0014599E"/>
    <w:rsid w:val="001465EE"/>
    <w:rsid w:val="00147855"/>
    <w:rsid w:val="00147E0D"/>
    <w:rsid w:val="00150D28"/>
    <w:rsid w:val="00152F75"/>
    <w:rsid w:val="00153DBC"/>
    <w:rsid w:val="00154D90"/>
    <w:rsid w:val="00155527"/>
    <w:rsid w:val="00175B47"/>
    <w:rsid w:val="00175EFA"/>
    <w:rsid w:val="001825A3"/>
    <w:rsid w:val="001832F2"/>
    <w:rsid w:val="0018789C"/>
    <w:rsid w:val="00190C8B"/>
    <w:rsid w:val="00193362"/>
    <w:rsid w:val="00197925"/>
    <w:rsid w:val="001A09BF"/>
    <w:rsid w:val="001A30E2"/>
    <w:rsid w:val="001A4867"/>
    <w:rsid w:val="001B11A9"/>
    <w:rsid w:val="001B54D6"/>
    <w:rsid w:val="001C729F"/>
    <w:rsid w:val="001D2CFB"/>
    <w:rsid w:val="001D3CFC"/>
    <w:rsid w:val="001E4B01"/>
    <w:rsid w:val="001E5030"/>
    <w:rsid w:val="001E6638"/>
    <w:rsid w:val="001F0960"/>
    <w:rsid w:val="001F302D"/>
    <w:rsid w:val="002045EB"/>
    <w:rsid w:val="002165BD"/>
    <w:rsid w:val="002175C7"/>
    <w:rsid w:val="00217784"/>
    <w:rsid w:val="00241C97"/>
    <w:rsid w:val="00271BB3"/>
    <w:rsid w:val="002755FB"/>
    <w:rsid w:val="002803BD"/>
    <w:rsid w:val="00281FB9"/>
    <w:rsid w:val="00286280"/>
    <w:rsid w:val="00290AF1"/>
    <w:rsid w:val="00292868"/>
    <w:rsid w:val="00293B83"/>
    <w:rsid w:val="00296FAC"/>
    <w:rsid w:val="002A102F"/>
    <w:rsid w:val="002B019D"/>
    <w:rsid w:val="002B183A"/>
    <w:rsid w:val="002B25ED"/>
    <w:rsid w:val="002B4FBB"/>
    <w:rsid w:val="002C34B4"/>
    <w:rsid w:val="002D2B2B"/>
    <w:rsid w:val="002D6904"/>
    <w:rsid w:val="002E1E0F"/>
    <w:rsid w:val="002E2168"/>
    <w:rsid w:val="002E4DF2"/>
    <w:rsid w:val="002F5E88"/>
    <w:rsid w:val="00300906"/>
    <w:rsid w:val="003028B2"/>
    <w:rsid w:val="00302A2C"/>
    <w:rsid w:val="003054F8"/>
    <w:rsid w:val="003321B3"/>
    <w:rsid w:val="0034751F"/>
    <w:rsid w:val="00352646"/>
    <w:rsid w:val="00352F3D"/>
    <w:rsid w:val="00354E13"/>
    <w:rsid w:val="00362EF5"/>
    <w:rsid w:val="00381669"/>
    <w:rsid w:val="003859EE"/>
    <w:rsid w:val="00394014"/>
    <w:rsid w:val="003A4A26"/>
    <w:rsid w:val="003B1832"/>
    <w:rsid w:val="003B70E2"/>
    <w:rsid w:val="003B74B7"/>
    <w:rsid w:val="003C4E06"/>
    <w:rsid w:val="003C50AC"/>
    <w:rsid w:val="003D2411"/>
    <w:rsid w:val="003E1227"/>
    <w:rsid w:val="003E4A8C"/>
    <w:rsid w:val="003F2587"/>
    <w:rsid w:val="0040642B"/>
    <w:rsid w:val="00406FF3"/>
    <w:rsid w:val="004103E9"/>
    <w:rsid w:val="00411D35"/>
    <w:rsid w:val="004219C1"/>
    <w:rsid w:val="0043333D"/>
    <w:rsid w:val="00443A41"/>
    <w:rsid w:val="0045423F"/>
    <w:rsid w:val="00457A92"/>
    <w:rsid w:val="004669FC"/>
    <w:rsid w:val="00466D60"/>
    <w:rsid w:val="00467A3D"/>
    <w:rsid w:val="00470C40"/>
    <w:rsid w:val="00476F81"/>
    <w:rsid w:val="00482292"/>
    <w:rsid w:val="004906B5"/>
    <w:rsid w:val="004961E1"/>
    <w:rsid w:val="00497837"/>
    <w:rsid w:val="004B7054"/>
    <w:rsid w:val="004B77C5"/>
    <w:rsid w:val="004C1A71"/>
    <w:rsid w:val="004D3E34"/>
    <w:rsid w:val="004E144E"/>
    <w:rsid w:val="004F1DB0"/>
    <w:rsid w:val="004F7DE0"/>
    <w:rsid w:val="00506402"/>
    <w:rsid w:val="0051024B"/>
    <w:rsid w:val="00514C2F"/>
    <w:rsid w:val="0052105A"/>
    <w:rsid w:val="005239C8"/>
    <w:rsid w:val="00534896"/>
    <w:rsid w:val="00541393"/>
    <w:rsid w:val="00543D5D"/>
    <w:rsid w:val="00543E64"/>
    <w:rsid w:val="00555C15"/>
    <w:rsid w:val="005615DE"/>
    <w:rsid w:val="00561EE0"/>
    <w:rsid w:val="00574501"/>
    <w:rsid w:val="0057751B"/>
    <w:rsid w:val="0059216A"/>
    <w:rsid w:val="00593F25"/>
    <w:rsid w:val="0059747A"/>
    <w:rsid w:val="005979E0"/>
    <w:rsid w:val="005A42F2"/>
    <w:rsid w:val="005A5A63"/>
    <w:rsid w:val="005B5336"/>
    <w:rsid w:val="005C343E"/>
    <w:rsid w:val="005C4014"/>
    <w:rsid w:val="005D3D85"/>
    <w:rsid w:val="005F1652"/>
    <w:rsid w:val="00601844"/>
    <w:rsid w:val="006145E9"/>
    <w:rsid w:val="00620B24"/>
    <w:rsid w:val="00626C5A"/>
    <w:rsid w:val="00633E7E"/>
    <w:rsid w:val="00634697"/>
    <w:rsid w:val="006469C8"/>
    <w:rsid w:val="00673C35"/>
    <w:rsid w:val="00676A47"/>
    <w:rsid w:val="00681A3A"/>
    <w:rsid w:val="00681DB8"/>
    <w:rsid w:val="00683353"/>
    <w:rsid w:val="00683C41"/>
    <w:rsid w:val="006927B0"/>
    <w:rsid w:val="00693AB7"/>
    <w:rsid w:val="006A3CE7"/>
    <w:rsid w:val="006B09B0"/>
    <w:rsid w:val="006B40A7"/>
    <w:rsid w:val="006B4C11"/>
    <w:rsid w:val="006C07BE"/>
    <w:rsid w:val="006D16D1"/>
    <w:rsid w:val="006D611C"/>
    <w:rsid w:val="007025CC"/>
    <w:rsid w:val="00722460"/>
    <w:rsid w:val="007248AC"/>
    <w:rsid w:val="007404A1"/>
    <w:rsid w:val="00741455"/>
    <w:rsid w:val="007443D5"/>
    <w:rsid w:val="00746970"/>
    <w:rsid w:val="0075628D"/>
    <w:rsid w:val="0076387D"/>
    <w:rsid w:val="00763C47"/>
    <w:rsid w:val="00766263"/>
    <w:rsid w:val="00773C09"/>
    <w:rsid w:val="007753D6"/>
    <w:rsid w:val="00781876"/>
    <w:rsid w:val="00781D61"/>
    <w:rsid w:val="00782872"/>
    <w:rsid w:val="007851A3"/>
    <w:rsid w:val="00786EFC"/>
    <w:rsid w:val="00792292"/>
    <w:rsid w:val="00793992"/>
    <w:rsid w:val="0079506D"/>
    <w:rsid w:val="00797526"/>
    <w:rsid w:val="007A1721"/>
    <w:rsid w:val="007A67F9"/>
    <w:rsid w:val="007A70EC"/>
    <w:rsid w:val="007D0CB9"/>
    <w:rsid w:val="007D2212"/>
    <w:rsid w:val="007E2955"/>
    <w:rsid w:val="007E5A9E"/>
    <w:rsid w:val="007F0298"/>
    <w:rsid w:val="007F1E6B"/>
    <w:rsid w:val="007F7456"/>
    <w:rsid w:val="00804E5A"/>
    <w:rsid w:val="0080729B"/>
    <w:rsid w:val="00811FF4"/>
    <w:rsid w:val="008271E5"/>
    <w:rsid w:val="008342D9"/>
    <w:rsid w:val="00842E92"/>
    <w:rsid w:val="00843300"/>
    <w:rsid w:val="00843AE0"/>
    <w:rsid w:val="00850DE4"/>
    <w:rsid w:val="00851CEA"/>
    <w:rsid w:val="0085402E"/>
    <w:rsid w:val="00860CDC"/>
    <w:rsid w:val="00865FC8"/>
    <w:rsid w:val="0086685C"/>
    <w:rsid w:val="00866F5F"/>
    <w:rsid w:val="00867362"/>
    <w:rsid w:val="008728D2"/>
    <w:rsid w:val="00873B64"/>
    <w:rsid w:val="00876D90"/>
    <w:rsid w:val="00880439"/>
    <w:rsid w:val="0089711F"/>
    <w:rsid w:val="008A03FC"/>
    <w:rsid w:val="008B43AE"/>
    <w:rsid w:val="008B59E6"/>
    <w:rsid w:val="008C33C4"/>
    <w:rsid w:val="008C4C9F"/>
    <w:rsid w:val="008C60FE"/>
    <w:rsid w:val="008C660E"/>
    <w:rsid w:val="008D78B2"/>
    <w:rsid w:val="008E08A8"/>
    <w:rsid w:val="008F15C5"/>
    <w:rsid w:val="008F4E0E"/>
    <w:rsid w:val="008F5BB3"/>
    <w:rsid w:val="0090219E"/>
    <w:rsid w:val="00902480"/>
    <w:rsid w:val="009077A5"/>
    <w:rsid w:val="0091390D"/>
    <w:rsid w:val="00923392"/>
    <w:rsid w:val="00923586"/>
    <w:rsid w:val="009277E0"/>
    <w:rsid w:val="00937DDC"/>
    <w:rsid w:val="009413D8"/>
    <w:rsid w:val="00946C55"/>
    <w:rsid w:val="009553FE"/>
    <w:rsid w:val="00963814"/>
    <w:rsid w:val="00965D17"/>
    <w:rsid w:val="00965E87"/>
    <w:rsid w:val="00975DC9"/>
    <w:rsid w:val="009A1084"/>
    <w:rsid w:val="009A323D"/>
    <w:rsid w:val="009A75AA"/>
    <w:rsid w:val="009B6EB9"/>
    <w:rsid w:val="009B7B06"/>
    <w:rsid w:val="009C189B"/>
    <w:rsid w:val="009D17B8"/>
    <w:rsid w:val="009E315A"/>
    <w:rsid w:val="009F2BC0"/>
    <w:rsid w:val="00A0024F"/>
    <w:rsid w:val="00A0064D"/>
    <w:rsid w:val="00A05F77"/>
    <w:rsid w:val="00A06D00"/>
    <w:rsid w:val="00A073C9"/>
    <w:rsid w:val="00A14539"/>
    <w:rsid w:val="00A27383"/>
    <w:rsid w:val="00A3716B"/>
    <w:rsid w:val="00A50F82"/>
    <w:rsid w:val="00A57555"/>
    <w:rsid w:val="00A6579A"/>
    <w:rsid w:val="00A66447"/>
    <w:rsid w:val="00A717E0"/>
    <w:rsid w:val="00A71FC0"/>
    <w:rsid w:val="00A72142"/>
    <w:rsid w:val="00A736B0"/>
    <w:rsid w:val="00A75DFC"/>
    <w:rsid w:val="00A856D5"/>
    <w:rsid w:val="00A87B7E"/>
    <w:rsid w:val="00A92FE4"/>
    <w:rsid w:val="00A93846"/>
    <w:rsid w:val="00A94A48"/>
    <w:rsid w:val="00AA1128"/>
    <w:rsid w:val="00AA3298"/>
    <w:rsid w:val="00AA3CD5"/>
    <w:rsid w:val="00AD703F"/>
    <w:rsid w:val="00AE4CD9"/>
    <w:rsid w:val="00AF22DC"/>
    <w:rsid w:val="00AF2894"/>
    <w:rsid w:val="00AF4E0D"/>
    <w:rsid w:val="00B115D5"/>
    <w:rsid w:val="00B1329C"/>
    <w:rsid w:val="00B17030"/>
    <w:rsid w:val="00B353F3"/>
    <w:rsid w:val="00B453CD"/>
    <w:rsid w:val="00B6152F"/>
    <w:rsid w:val="00B64D62"/>
    <w:rsid w:val="00B82E93"/>
    <w:rsid w:val="00B910F0"/>
    <w:rsid w:val="00B92905"/>
    <w:rsid w:val="00BA55CD"/>
    <w:rsid w:val="00BC08A9"/>
    <w:rsid w:val="00BC57E9"/>
    <w:rsid w:val="00BD032B"/>
    <w:rsid w:val="00BD2D00"/>
    <w:rsid w:val="00BE2242"/>
    <w:rsid w:val="00BE294D"/>
    <w:rsid w:val="00BE3086"/>
    <w:rsid w:val="00BE55CA"/>
    <w:rsid w:val="00BF036A"/>
    <w:rsid w:val="00BF4B20"/>
    <w:rsid w:val="00BF62B4"/>
    <w:rsid w:val="00C12397"/>
    <w:rsid w:val="00C15565"/>
    <w:rsid w:val="00C20EA2"/>
    <w:rsid w:val="00C25D1A"/>
    <w:rsid w:val="00C26958"/>
    <w:rsid w:val="00C2740F"/>
    <w:rsid w:val="00C3482C"/>
    <w:rsid w:val="00C40EA1"/>
    <w:rsid w:val="00C5331F"/>
    <w:rsid w:val="00C55101"/>
    <w:rsid w:val="00C55A0A"/>
    <w:rsid w:val="00C617A5"/>
    <w:rsid w:val="00C61E6C"/>
    <w:rsid w:val="00C6377F"/>
    <w:rsid w:val="00C6644F"/>
    <w:rsid w:val="00C81F72"/>
    <w:rsid w:val="00C8233F"/>
    <w:rsid w:val="00C83E3C"/>
    <w:rsid w:val="00C85F94"/>
    <w:rsid w:val="00C93AA5"/>
    <w:rsid w:val="00C95D61"/>
    <w:rsid w:val="00CA269C"/>
    <w:rsid w:val="00CA52F8"/>
    <w:rsid w:val="00CA6082"/>
    <w:rsid w:val="00CB60A3"/>
    <w:rsid w:val="00CC5E7F"/>
    <w:rsid w:val="00CC6F1A"/>
    <w:rsid w:val="00CC7AD0"/>
    <w:rsid w:val="00CE4000"/>
    <w:rsid w:val="00CF4A8C"/>
    <w:rsid w:val="00D02A74"/>
    <w:rsid w:val="00D02DDF"/>
    <w:rsid w:val="00D10DD9"/>
    <w:rsid w:val="00D12D13"/>
    <w:rsid w:val="00D143B1"/>
    <w:rsid w:val="00D23114"/>
    <w:rsid w:val="00D32E8E"/>
    <w:rsid w:val="00D334C4"/>
    <w:rsid w:val="00D37B57"/>
    <w:rsid w:val="00D5431F"/>
    <w:rsid w:val="00D55FCA"/>
    <w:rsid w:val="00D62D7A"/>
    <w:rsid w:val="00D81E97"/>
    <w:rsid w:val="00D82A54"/>
    <w:rsid w:val="00D905F1"/>
    <w:rsid w:val="00D91386"/>
    <w:rsid w:val="00D936EA"/>
    <w:rsid w:val="00D93F62"/>
    <w:rsid w:val="00DB3C87"/>
    <w:rsid w:val="00DB770A"/>
    <w:rsid w:val="00DC75C6"/>
    <w:rsid w:val="00DD5C6E"/>
    <w:rsid w:val="00DE0F46"/>
    <w:rsid w:val="00DE580C"/>
    <w:rsid w:val="00DF496D"/>
    <w:rsid w:val="00DF52F0"/>
    <w:rsid w:val="00DF56DD"/>
    <w:rsid w:val="00E138BA"/>
    <w:rsid w:val="00E16CE8"/>
    <w:rsid w:val="00E178EA"/>
    <w:rsid w:val="00E25738"/>
    <w:rsid w:val="00E32194"/>
    <w:rsid w:val="00E36110"/>
    <w:rsid w:val="00E401CB"/>
    <w:rsid w:val="00E45C5C"/>
    <w:rsid w:val="00E5158A"/>
    <w:rsid w:val="00E52BF6"/>
    <w:rsid w:val="00E53FAD"/>
    <w:rsid w:val="00E604AC"/>
    <w:rsid w:val="00E864EE"/>
    <w:rsid w:val="00E876D7"/>
    <w:rsid w:val="00E90F66"/>
    <w:rsid w:val="00EA0822"/>
    <w:rsid w:val="00EB4C17"/>
    <w:rsid w:val="00EC6AFF"/>
    <w:rsid w:val="00EC72ED"/>
    <w:rsid w:val="00ED0629"/>
    <w:rsid w:val="00ED6F07"/>
    <w:rsid w:val="00F11CFE"/>
    <w:rsid w:val="00F11F15"/>
    <w:rsid w:val="00F12065"/>
    <w:rsid w:val="00F23371"/>
    <w:rsid w:val="00F24B13"/>
    <w:rsid w:val="00F300DE"/>
    <w:rsid w:val="00F3154B"/>
    <w:rsid w:val="00F328D9"/>
    <w:rsid w:val="00F57B17"/>
    <w:rsid w:val="00F57E89"/>
    <w:rsid w:val="00F60BFA"/>
    <w:rsid w:val="00F61256"/>
    <w:rsid w:val="00F62E94"/>
    <w:rsid w:val="00F66C9A"/>
    <w:rsid w:val="00F71305"/>
    <w:rsid w:val="00F7614C"/>
    <w:rsid w:val="00F81A99"/>
    <w:rsid w:val="00F85B08"/>
    <w:rsid w:val="00F868B8"/>
    <w:rsid w:val="00F94377"/>
    <w:rsid w:val="00FA185A"/>
    <w:rsid w:val="00FA69D3"/>
    <w:rsid w:val="00FB118D"/>
    <w:rsid w:val="00FB59B0"/>
    <w:rsid w:val="00FC0EBB"/>
    <w:rsid w:val="00FC14AC"/>
    <w:rsid w:val="00FC155D"/>
    <w:rsid w:val="00FC29E6"/>
    <w:rsid w:val="00FC405D"/>
    <w:rsid w:val="00FD27F2"/>
    <w:rsid w:val="00FD5745"/>
    <w:rsid w:val="00FD6CFA"/>
    <w:rsid w:val="00FE19F6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F831"/>
  <w15:docId w15:val="{BCEDFC77-DD55-4922-86BB-502D3FE4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Default">
    <w:name w:val="Default"/>
    <w:rsid w:val="00D5431F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  <w:lang w:bidi="mr-IN"/>
    </w:rPr>
  </w:style>
  <w:style w:type="paragraph" w:customStyle="1" w:styleId="rich-text-component">
    <w:name w:val="rich-text-component"/>
    <w:basedOn w:val="Normal"/>
    <w:rsid w:val="000B4A8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bidi="mr-IN"/>
    </w:rPr>
  </w:style>
  <w:style w:type="character" w:customStyle="1" w:styleId="css-qrwco2">
    <w:name w:val="css-qrwco2"/>
    <w:basedOn w:val="DefaultParagraphFont"/>
    <w:rsid w:val="000B4A8F"/>
  </w:style>
  <w:style w:type="character" w:styleId="UnresolvedMention">
    <w:name w:val="Unresolved Mention"/>
    <w:basedOn w:val="DefaultParagraphFont"/>
    <w:uiPriority w:val="99"/>
    <w:semiHidden/>
    <w:unhideWhenUsed/>
    <w:rsid w:val="0089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ikwpa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ikw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hant-gaikwad-9516b7b5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A177B0A374A61BECDC8693AFB3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657E3-DB21-4167-9004-91553D18C51E}"/>
      </w:docPartPr>
      <w:docPartBody>
        <w:p w:rsidR="0081568E" w:rsidRDefault="00681600">
          <w:pPr>
            <w:pStyle w:val="4B0A177B0A374A61BECDC8693AFB3A6E"/>
          </w:pPr>
          <w:r>
            <w:t>Email</w:t>
          </w:r>
        </w:p>
      </w:docPartBody>
    </w:docPart>
    <w:docPart>
      <w:docPartPr>
        <w:name w:val="36ABFE326D7F4FCDB581221161B3C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473D-08FF-4453-908F-4FBD3373B3E6}"/>
      </w:docPartPr>
      <w:docPartBody>
        <w:p w:rsidR="0081568E" w:rsidRDefault="00681600">
          <w:pPr>
            <w:pStyle w:val="36ABFE326D7F4FCDB581221161B3CE00"/>
          </w:pPr>
          <w:r>
            <w:t>Recipient Name</w:t>
          </w:r>
        </w:p>
      </w:docPartBody>
    </w:docPart>
    <w:docPart>
      <w:docPartPr>
        <w:name w:val="4D7D131C67EA42BAAF4754A361B7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A9A-7FB8-472E-A0EF-B5FB99394D66}"/>
      </w:docPartPr>
      <w:docPartBody>
        <w:p w:rsidR="0081568E" w:rsidRDefault="00681600">
          <w:pPr>
            <w:pStyle w:val="4D7D131C67EA42BAAF4754A361B73CFB"/>
          </w:pPr>
          <w:r>
            <w:t>Sincerely</w:t>
          </w:r>
        </w:p>
      </w:docPartBody>
    </w:docPart>
    <w:docPart>
      <w:docPartPr>
        <w:name w:val="4BE88F9630F848ACA721E8140C33D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F08C-4CB2-4D62-8A00-27ABBE3FE0AD}"/>
      </w:docPartPr>
      <w:docPartBody>
        <w:p w:rsidR="0081568E" w:rsidRDefault="00681600">
          <w:pPr>
            <w:pStyle w:val="4BE88F9630F848ACA721E8140C33D2F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00"/>
    <w:rsid w:val="00032E67"/>
    <w:rsid w:val="0009647C"/>
    <w:rsid w:val="00105E0A"/>
    <w:rsid w:val="001B1146"/>
    <w:rsid w:val="001C5203"/>
    <w:rsid w:val="003D3190"/>
    <w:rsid w:val="004317A7"/>
    <w:rsid w:val="00450017"/>
    <w:rsid w:val="005732CA"/>
    <w:rsid w:val="00681600"/>
    <w:rsid w:val="00780BB6"/>
    <w:rsid w:val="0081568E"/>
    <w:rsid w:val="008348A1"/>
    <w:rsid w:val="008C6640"/>
    <w:rsid w:val="00902CCD"/>
    <w:rsid w:val="00953F4A"/>
    <w:rsid w:val="009B6D6A"/>
    <w:rsid w:val="00A5740C"/>
    <w:rsid w:val="00A83AEC"/>
    <w:rsid w:val="00B028A1"/>
    <w:rsid w:val="00B64123"/>
    <w:rsid w:val="00BD17E6"/>
    <w:rsid w:val="00C5708C"/>
    <w:rsid w:val="00CD6C42"/>
    <w:rsid w:val="00D92E6D"/>
    <w:rsid w:val="00DF6E17"/>
    <w:rsid w:val="00ED6812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0A177B0A374A61BECDC8693AFB3A6E">
    <w:name w:val="4B0A177B0A374A61BECDC8693AFB3A6E"/>
  </w:style>
  <w:style w:type="paragraph" w:customStyle="1" w:styleId="36ABFE326D7F4FCDB581221161B3CE00">
    <w:name w:val="36ABFE326D7F4FCDB581221161B3CE00"/>
  </w:style>
  <w:style w:type="paragraph" w:customStyle="1" w:styleId="4D7D131C67EA42BAAF4754A361B73CFB">
    <w:name w:val="4D7D131C67EA42BAAF4754A361B73CFB"/>
  </w:style>
  <w:style w:type="paragraph" w:customStyle="1" w:styleId="4BE88F9630F848ACA721E8140C33D2F0">
    <w:name w:val="4BE88F9630F848ACA721E8140C33D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Manager,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12481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Gaikwad</dc:creator>
  <cp:keywords/>
  <dc:description/>
  <cp:lastModifiedBy>Prashant Gaikwad</cp:lastModifiedBy>
  <cp:revision>212</cp:revision>
  <cp:lastPrinted>2022-02-19T15:31:00Z</cp:lastPrinted>
  <dcterms:created xsi:type="dcterms:W3CDTF">2021-12-30T21:46:00Z</dcterms:created>
  <dcterms:modified xsi:type="dcterms:W3CDTF">2022-03-04T21:16:00Z</dcterms:modified>
</cp:coreProperties>
</file>